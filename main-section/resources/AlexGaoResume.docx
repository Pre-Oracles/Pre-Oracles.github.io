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540C" w14:textId="69F65FB8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358E3848" wp14:editId="2C11EE23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997A4" w14:textId="268C892C" w:rsidR="00F00D23" w:rsidRPr="00862E37" w:rsidRDefault="00A4777F" w:rsidP="00862E37">
                            <w:pPr>
                              <w:pStyle w:val="Contactinfo"/>
                            </w:pPr>
                            <w:r>
                              <w:t>408-312-6145</w:t>
                            </w:r>
                          </w:p>
                          <w:p w14:paraId="10BB60B2" w14:textId="7223A71C" w:rsidR="00F00D23" w:rsidRPr="00862E37" w:rsidRDefault="0037199F" w:rsidP="00862E37">
                            <w:pPr>
                              <w:pStyle w:val="Contactinfo"/>
                            </w:pPr>
                            <w:r>
                              <w:t>a</w:t>
                            </w:r>
                            <w:r w:rsidR="00A4777F">
                              <w:t>lg102@ucsd.edu</w:t>
                            </w:r>
                          </w:p>
                          <w:p w14:paraId="7F7958A3" w14:textId="7F72E6E4" w:rsidR="00F00D23" w:rsidRPr="00862E37" w:rsidRDefault="00A4777F" w:rsidP="00862E37">
                            <w:pPr>
                              <w:pStyle w:val="Contactinfo"/>
                            </w:pPr>
                            <w:r>
                              <w:t>San Jose</w:t>
                            </w:r>
                            <w:r w:rsidR="00F00D23" w:rsidRPr="00862E37">
                              <w:t>, CA, USA</w:t>
                            </w:r>
                          </w:p>
                          <w:p w14:paraId="6D4A6C75" w14:textId="5A24F610" w:rsidR="0055578F" w:rsidRPr="00862E37" w:rsidRDefault="00A4777F" w:rsidP="00862E37">
                            <w:pPr>
                              <w:pStyle w:val="Contactinfo"/>
                            </w:pPr>
                            <w:r>
                              <w:t>alexgaoth.github.io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E384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617997A4" w14:textId="268C892C" w:rsidR="00F00D23" w:rsidRPr="00862E37" w:rsidRDefault="00A4777F" w:rsidP="00862E37">
                      <w:pPr>
                        <w:pStyle w:val="Contactinfo"/>
                      </w:pPr>
                      <w:r>
                        <w:t>408-312-6145</w:t>
                      </w:r>
                    </w:p>
                    <w:p w14:paraId="10BB60B2" w14:textId="7223A71C" w:rsidR="00F00D23" w:rsidRPr="00862E37" w:rsidRDefault="0037199F" w:rsidP="00862E37">
                      <w:pPr>
                        <w:pStyle w:val="Contactinfo"/>
                      </w:pPr>
                      <w:r>
                        <w:t>a</w:t>
                      </w:r>
                      <w:r w:rsidR="00A4777F">
                        <w:t>lg102@ucsd.edu</w:t>
                      </w:r>
                    </w:p>
                    <w:p w14:paraId="7F7958A3" w14:textId="7F72E6E4" w:rsidR="00F00D23" w:rsidRPr="00862E37" w:rsidRDefault="00A4777F" w:rsidP="00862E37">
                      <w:pPr>
                        <w:pStyle w:val="Contactinfo"/>
                      </w:pPr>
                      <w:r>
                        <w:t>San Jose</w:t>
                      </w:r>
                      <w:r w:rsidR="00F00D23" w:rsidRPr="00862E37">
                        <w:t>, CA, USA</w:t>
                      </w:r>
                    </w:p>
                    <w:p w14:paraId="6D4A6C75" w14:textId="5A24F610" w:rsidR="0055578F" w:rsidRPr="00862E37" w:rsidRDefault="00A4777F" w:rsidP="00862E37">
                      <w:pPr>
                        <w:pStyle w:val="Contactinfo"/>
                      </w:pPr>
                      <w:r>
                        <w:t>alexgaoth.github.io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46E96F3C" wp14:editId="045D2552">
                <wp:simplePos x="0" y="0"/>
                <wp:positionH relativeFrom="page">
                  <wp:posOffset>5387975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6B9C" id="Group 11" o:spid="_x0000_s1026" alt="Group of contact info icons" style="position:absolute;margin-left:424.25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A4777F">
        <w:t>Alex</w:t>
      </w:r>
      <w:r w:rsidR="00F00D23" w:rsidRPr="00F00D23">
        <w:t xml:space="preserve"> </w: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046D6A13" wp14:editId="748AFF9D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17380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A4777F">
        <w:rPr>
          <w:rStyle w:val="Gray"/>
        </w:rPr>
        <w:t>Gao</w:t>
      </w:r>
    </w:p>
    <w:p w14:paraId="0B063A3D" w14:textId="73D2B146" w:rsidR="0071059B" w:rsidRPr="0055578F" w:rsidRDefault="00F00D23" w:rsidP="0055578F">
      <w:pPr>
        <w:pStyle w:val="Subtitle"/>
      </w:pPr>
      <w:r w:rsidRPr="00F00D23">
        <w:t>S</w:t>
      </w:r>
      <w:r w:rsidR="00A4777F">
        <w:t>tudent-engineer at UCSD</w:t>
      </w:r>
    </w:p>
    <w:p w14:paraId="08F4DC87" w14:textId="19401EE9" w:rsidR="0071059B" w:rsidRPr="00307FD9" w:rsidRDefault="0037199F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1" layoutInCell="1" allowOverlap="1" wp14:anchorId="4BEE8A30" wp14:editId="25AEC8BC">
                <wp:simplePos x="0" y="0"/>
                <wp:positionH relativeFrom="page">
                  <wp:posOffset>5310505</wp:posOffset>
                </wp:positionH>
                <wp:positionV relativeFrom="page">
                  <wp:posOffset>7696200</wp:posOffset>
                </wp:positionV>
                <wp:extent cx="2199005" cy="1998345"/>
                <wp:effectExtent l="0" t="0" r="0" b="1905"/>
                <wp:wrapSquare wrapText="bothSides"/>
                <wp:docPr id="151532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199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21CCA" w14:textId="2012A612" w:rsidR="0037199F" w:rsidRPr="000B296B" w:rsidRDefault="0037199F" w:rsidP="0037199F">
                            <w:pPr>
                              <w:pStyle w:val="Heading1"/>
                            </w:pPr>
                            <w:r>
                              <w:t>More links</w:t>
                            </w:r>
                          </w:p>
                          <w:p w14:paraId="77972B26" w14:textId="77777777" w:rsidR="0037199F" w:rsidRPr="000B296B" w:rsidRDefault="0037199F" w:rsidP="0037199F">
                            <w:pPr>
                              <w:pStyle w:val="Smallspace"/>
                            </w:pPr>
                          </w:p>
                          <w:p w14:paraId="5EC72E95" w14:textId="12B0863B" w:rsidR="004619A4" w:rsidRDefault="004619A4" w:rsidP="0037199F">
                            <w:r w:rsidRPr="004619A4">
                              <w:rPr>
                                <w:b/>
                                <w:bCs/>
                              </w:rPr>
                              <w:t>LinkedIn</w:t>
                            </w:r>
                            <w:r>
                              <w:t>:</w:t>
                            </w:r>
                          </w:p>
                          <w:p w14:paraId="710BD47E" w14:textId="79842D34" w:rsidR="0037199F" w:rsidRPr="000B296B" w:rsidRDefault="0037199F" w:rsidP="0037199F">
                            <w:r w:rsidRPr="0037199F">
                              <w:t>www.linkedin.com/in/alex-gao-a95bbb2a5/</w:t>
                            </w:r>
                          </w:p>
                          <w:p w14:paraId="6DE3DDD8" w14:textId="77777777" w:rsidR="0037199F" w:rsidRDefault="0037199F" w:rsidP="0037199F"/>
                          <w:p w14:paraId="4858133D" w14:textId="2116D103" w:rsidR="004619A4" w:rsidRPr="000B296B" w:rsidRDefault="004619A4" w:rsidP="0037199F">
                            <w:r w:rsidRPr="004619A4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r w:rsidRPr="004619A4">
                              <w:t>https://github.com/alexgaoth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8A30" id="Text Box 2" o:spid="_x0000_s1027" type="#_x0000_t202" style="position:absolute;left:0;text-align:left;margin-left:418.15pt;margin-top:606pt;width:173.15pt;height:157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" filled="f" stroked="f">
                <v:textbox>
                  <w:txbxContent>
                    <w:p w14:paraId="01821CCA" w14:textId="2012A612" w:rsidR="0037199F" w:rsidRPr="000B296B" w:rsidRDefault="0037199F" w:rsidP="0037199F">
                      <w:pPr>
                        <w:pStyle w:val="Heading1"/>
                      </w:pPr>
                      <w:r>
                        <w:t>More links</w:t>
                      </w:r>
                    </w:p>
                    <w:p w14:paraId="77972B26" w14:textId="77777777" w:rsidR="0037199F" w:rsidRPr="000B296B" w:rsidRDefault="0037199F" w:rsidP="0037199F">
                      <w:pPr>
                        <w:pStyle w:val="Smallspace"/>
                      </w:pPr>
                    </w:p>
                    <w:p w14:paraId="5EC72E95" w14:textId="12B0863B" w:rsidR="004619A4" w:rsidRDefault="004619A4" w:rsidP="0037199F">
                      <w:r w:rsidRPr="004619A4">
                        <w:rPr>
                          <w:b/>
                          <w:bCs/>
                        </w:rPr>
                        <w:t>LinkedIn</w:t>
                      </w:r>
                      <w:r>
                        <w:t>:</w:t>
                      </w:r>
                    </w:p>
                    <w:p w14:paraId="710BD47E" w14:textId="79842D34" w:rsidR="0037199F" w:rsidRPr="000B296B" w:rsidRDefault="0037199F" w:rsidP="0037199F">
                      <w:r w:rsidRPr="0037199F">
                        <w:t>www.linkedin.com/in/alex-gao-a95bbb2a5/</w:t>
                      </w:r>
                    </w:p>
                    <w:p w14:paraId="6DE3DDD8" w14:textId="77777777" w:rsidR="0037199F" w:rsidRDefault="0037199F" w:rsidP="0037199F"/>
                    <w:p w14:paraId="4858133D" w14:textId="2116D103" w:rsidR="004619A4" w:rsidRPr="000B296B" w:rsidRDefault="004619A4" w:rsidP="0037199F">
                      <w:r w:rsidRPr="004619A4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r w:rsidRPr="004619A4">
                        <w:t>https://github.com/alexgaoth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137D2A64" wp14:editId="462CB642">
                <wp:simplePos x="0" y="0"/>
                <wp:positionH relativeFrom="page">
                  <wp:posOffset>358140</wp:posOffset>
                </wp:positionH>
                <wp:positionV relativeFrom="page">
                  <wp:posOffset>2697480</wp:posOffset>
                </wp:positionV>
                <wp:extent cx="4754880" cy="46939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469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EE8D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575C8B83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1460F6D6" w14:textId="3A5121A1" w:rsidR="00F00D23" w:rsidRPr="00DB7C3E" w:rsidRDefault="004C2522" w:rsidP="0065772F">
                            <w:pPr>
                              <w:pStyle w:val="Heading2"/>
                            </w:pPr>
                            <w:r w:rsidRPr="004C2522">
                              <w:t>Software &amp; DevOps Intern</w:t>
                            </w:r>
                            <w:r w:rsidR="00A4777F">
                              <w:t xml:space="preserve"> </w:t>
                            </w:r>
                          </w:p>
                          <w:p w14:paraId="66EA25D7" w14:textId="0034188C" w:rsidR="00F00D23" w:rsidRPr="0065772F" w:rsidRDefault="00A4777F" w:rsidP="0065772F">
                            <w:pPr>
                              <w:pStyle w:val="Heading3"/>
                            </w:pPr>
                            <w:r>
                              <w:t>Climind</w:t>
                            </w:r>
                            <w:r w:rsidR="00F00D23" w:rsidRPr="0065772F">
                              <w:t>, San Francisco | 20</w:t>
                            </w:r>
                            <w:r>
                              <w:t>2</w:t>
                            </w:r>
                            <w:r w:rsidR="00F831C5">
                              <w:t>4</w:t>
                            </w:r>
                            <w:r>
                              <w:t xml:space="preserve"> May – 202</w:t>
                            </w:r>
                            <w:r w:rsidR="00F831C5">
                              <w:t>5</w:t>
                            </w:r>
                            <w:r>
                              <w:t xml:space="preserve"> August</w:t>
                            </w:r>
                          </w:p>
                          <w:p w14:paraId="1CD2242A" w14:textId="2A100C64" w:rsidR="004C2522" w:rsidRPr="004C2522" w:rsidRDefault="004C2522" w:rsidP="004C2522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 w:rsidRPr="004C2522">
                              <w:rPr>
                                <w:lang w:val="en-GB"/>
                              </w:rPr>
                              <w:t>Built and deployed a web crawler that collected ESG reporting data and bond information, producing over 100,000 tokens to enhance Climind’s language model training.</w:t>
                            </w:r>
                          </w:p>
                          <w:p w14:paraId="44C22FBB" w14:textId="29C08AAF" w:rsidR="004C2522" w:rsidRPr="004C2522" w:rsidRDefault="004C2522" w:rsidP="004C2522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 w:rsidRPr="004C2522">
                              <w:rPr>
                                <w:lang w:val="en-GB"/>
                              </w:rPr>
                              <w:t>Contributed to the improvement of Climind’s</w:t>
                            </w:r>
                            <w:r>
                              <w:rPr>
                                <w:lang w:val="en-GB"/>
                              </w:rPr>
                              <w:t xml:space="preserve"> LLM </w:t>
                            </w:r>
                            <w:r w:rsidRPr="004C2522">
                              <w:rPr>
                                <w:lang w:val="en-GB"/>
                              </w:rPr>
                              <w:t>by supporting data quality, model performance, and workflow optimization.</w:t>
                            </w:r>
                          </w:p>
                          <w:p w14:paraId="68ADF5EB" w14:textId="389C2947" w:rsidR="004C2522" w:rsidRPr="004C2522" w:rsidRDefault="004C2522" w:rsidP="004C2522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 w:rsidRPr="004C2522">
                              <w:rPr>
                                <w:lang w:val="en-GB"/>
                              </w:rPr>
                              <w:t>Applied DevOps practice</w:t>
                            </w:r>
                            <w:r>
                              <w:rPr>
                                <w:lang w:val="en-GB"/>
                              </w:rPr>
                              <w:t>s: C</w:t>
                            </w:r>
                            <w:r w:rsidRPr="004C2522">
                              <w:rPr>
                                <w:lang w:val="en-GB"/>
                              </w:rPr>
                              <w:t>ontainerization</w:t>
                            </w:r>
                            <w:r>
                              <w:rPr>
                                <w:lang w:val="en-GB"/>
                              </w:rPr>
                              <w:t xml:space="preserve"> (docker)</w:t>
                            </w:r>
                            <w:r w:rsidRPr="004C2522">
                              <w:rPr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4C2522">
                              <w:rPr>
                                <w:lang w:val="en-GB"/>
                              </w:rPr>
                              <w:t>CI/CD</w:t>
                            </w:r>
                            <w:r>
                              <w:rPr>
                                <w:lang w:val="en-GB"/>
                              </w:rPr>
                              <w:t xml:space="preserve"> pipeline</w:t>
                            </w:r>
                            <w:r w:rsidRPr="004C2522">
                              <w:rPr>
                                <w:lang w:val="en-GB"/>
                              </w:rPr>
                              <w:t xml:space="preserve"> to ensure efficient</w:t>
                            </w:r>
                            <w:r w:rsidR="0037199F">
                              <w:rPr>
                                <w:lang w:val="en-GB"/>
                              </w:rPr>
                              <w:t xml:space="preserve"> and</w:t>
                            </w:r>
                            <w:r w:rsidRPr="004C2522">
                              <w:rPr>
                                <w:lang w:val="en-GB"/>
                              </w:rPr>
                              <w:t xml:space="preserve"> reliable development processes.</w:t>
                            </w:r>
                          </w:p>
                          <w:p w14:paraId="2409B572" w14:textId="77777777" w:rsidR="00F00D23" w:rsidRPr="004C2522" w:rsidRDefault="00F00D23" w:rsidP="004C252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lang w:val="en-GB"/>
                              </w:rPr>
                            </w:pPr>
                          </w:p>
                          <w:p w14:paraId="2382A803" w14:textId="0C1149AE" w:rsidR="00F00D23" w:rsidRPr="0065772F" w:rsidRDefault="00F831C5" w:rsidP="0065772F">
                            <w:pPr>
                              <w:pStyle w:val="Heading2"/>
                            </w:pPr>
                            <w:r>
                              <w:t>Lead Developer and Marketing Director</w:t>
                            </w:r>
                          </w:p>
                          <w:p w14:paraId="66744D82" w14:textId="38FC64F1" w:rsidR="00F00D23" w:rsidRDefault="00F831C5" w:rsidP="0065772F">
                            <w:pPr>
                              <w:pStyle w:val="Heading3"/>
                            </w:pPr>
                            <w:r>
                              <w:t>Radians</w:t>
                            </w:r>
                            <w:r w:rsidR="00F00D23" w:rsidRPr="0065772F">
                              <w:t xml:space="preserve">, </w:t>
                            </w:r>
                            <w:r>
                              <w:t>London</w:t>
                            </w:r>
                            <w:r w:rsidR="00F00D23" w:rsidRPr="0065772F">
                              <w:t xml:space="preserve"> | 20</w:t>
                            </w:r>
                            <w:r>
                              <w:t>23 August –</w:t>
                            </w:r>
                            <w:r w:rsidR="00F00D23" w:rsidRPr="0065772F">
                              <w:t xml:space="preserve"> 20</w:t>
                            </w:r>
                            <w:r>
                              <w:t>24 April</w:t>
                            </w:r>
                          </w:p>
                          <w:p w14:paraId="70925DAF" w14:textId="77777777" w:rsidR="000C3B0B" w:rsidRPr="000C3B0B" w:rsidRDefault="000C3B0B" w:rsidP="000C3B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position w:val="9"/>
                                <w:lang w:val="en-GB"/>
                              </w:rPr>
                            </w:pPr>
                            <w:r w:rsidRPr="000C3B0B">
                              <w:rPr>
                                <w:rFonts w:ascii="Source Sans Pro" w:hAnsi="Source Sans Pro"/>
                                <w:position w:val="9"/>
                                <w:lang w:val="en-GB"/>
                              </w:rPr>
                              <w:t>Designed and deployed a full-stack website using React, Node.js, and MongoDB, providing an online presence for the company’s physical product.</w:t>
                            </w:r>
                          </w:p>
                          <w:p w14:paraId="0289127A" w14:textId="1BBEF027" w:rsidR="000C3B0B" w:rsidRDefault="000C3B0B" w:rsidP="000C3B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position w:val="9"/>
                                <w:lang w:val="en-GB"/>
                              </w:rPr>
                            </w:pPr>
                            <w:r w:rsidRPr="000C3B0B">
                              <w:rPr>
                                <w:rFonts w:ascii="Source Sans Pro" w:hAnsi="Source Sans Pro"/>
                                <w:position w:val="9"/>
                                <w:lang w:val="en-GB"/>
                              </w:rPr>
                              <w:t>Implemented a customer support system by integrating email workflows (Gmail/SMTP) and a call chain (VoIP), improving response times and client engagement.</w:t>
                            </w:r>
                          </w:p>
                          <w:p w14:paraId="4DA57D9A" w14:textId="33ABA863" w:rsidR="00F00D23" w:rsidRPr="000C3B0B" w:rsidRDefault="000C3B0B" w:rsidP="000C3B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position w:val="9"/>
                                <w:lang w:val="en-GB"/>
                              </w:rPr>
                            </w:pPr>
                            <w:r w:rsidRPr="000C3B0B">
                              <w:rPr>
                                <w:rFonts w:ascii="Source Sans Pro" w:hAnsi="Source Sans Pro"/>
                                <w:position w:val="9"/>
                                <w:lang w:val="en-GB"/>
                              </w:rPr>
                              <w:t>Directed marketing initiatives, including social media campaigns and digital outreach, to promote the product and grow visibility.</w:t>
                            </w:r>
                          </w:p>
                          <w:p w14:paraId="23199136" w14:textId="77777777" w:rsidR="0065772F" w:rsidRPr="0065772F" w:rsidRDefault="0065772F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2A64" id="_x0000_s1028" type="#_x0000_t202" style="position:absolute;left:0;text-align:left;margin-left:28.2pt;margin-top:212.4pt;width:374.4pt;height:36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" filled="f" stroked="f">
                <v:textbox>
                  <w:txbxContent>
                    <w:p w14:paraId="51D0EE8D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575C8B83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1460F6D6" w14:textId="3A5121A1" w:rsidR="00F00D23" w:rsidRPr="00DB7C3E" w:rsidRDefault="004C2522" w:rsidP="0065772F">
                      <w:pPr>
                        <w:pStyle w:val="Heading2"/>
                      </w:pPr>
                      <w:r w:rsidRPr="004C2522">
                        <w:t>Software &amp; DevOps Intern</w:t>
                      </w:r>
                      <w:r w:rsidR="00A4777F">
                        <w:t xml:space="preserve"> </w:t>
                      </w:r>
                    </w:p>
                    <w:p w14:paraId="66EA25D7" w14:textId="0034188C" w:rsidR="00F00D23" w:rsidRPr="0065772F" w:rsidRDefault="00A4777F" w:rsidP="0065772F">
                      <w:pPr>
                        <w:pStyle w:val="Heading3"/>
                      </w:pPr>
                      <w:r>
                        <w:t>Climind</w:t>
                      </w:r>
                      <w:r w:rsidR="00F00D23" w:rsidRPr="0065772F">
                        <w:t>, San Francisco | 20</w:t>
                      </w:r>
                      <w:r>
                        <w:t>2</w:t>
                      </w:r>
                      <w:r w:rsidR="00F831C5">
                        <w:t>4</w:t>
                      </w:r>
                      <w:r>
                        <w:t xml:space="preserve"> May – 202</w:t>
                      </w:r>
                      <w:r w:rsidR="00F831C5">
                        <w:t>5</w:t>
                      </w:r>
                      <w:r>
                        <w:t xml:space="preserve"> August</w:t>
                      </w:r>
                    </w:p>
                    <w:p w14:paraId="1CD2242A" w14:textId="2A100C64" w:rsidR="004C2522" w:rsidRPr="004C2522" w:rsidRDefault="004C2522" w:rsidP="004C2522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lang w:val="en-GB"/>
                        </w:rPr>
                      </w:pPr>
                      <w:r w:rsidRPr="004C2522">
                        <w:rPr>
                          <w:lang w:val="en-GB"/>
                        </w:rPr>
                        <w:t>Built and deployed a web crawler that collected ESG reporting data and bond information, producing over 100,000 tokens to enhance Climind’s language model training.</w:t>
                      </w:r>
                    </w:p>
                    <w:p w14:paraId="44C22FBB" w14:textId="29C08AAF" w:rsidR="004C2522" w:rsidRPr="004C2522" w:rsidRDefault="004C2522" w:rsidP="004C2522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lang w:val="en-GB"/>
                        </w:rPr>
                      </w:pPr>
                      <w:r w:rsidRPr="004C2522">
                        <w:rPr>
                          <w:lang w:val="en-GB"/>
                        </w:rPr>
                        <w:t>Contributed to the improvement of Climind’s</w:t>
                      </w:r>
                      <w:r>
                        <w:rPr>
                          <w:lang w:val="en-GB"/>
                        </w:rPr>
                        <w:t xml:space="preserve"> LLM </w:t>
                      </w:r>
                      <w:r w:rsidRPr="004C2522">
                        <w:rPr>
                          <w:lang w:val="en-GB"/>
                        </w:rPr>
                        <w:t>by supporting data quality, model performance, and workflow optimization.</w:t>
                      </w:r>
                    </w:p>
                    <w:p w14:paraId="68ADF5EB" w14:textId="389C2947" w:rsidR="004C2522" w:rsidRPr="004C2522" w:rsidRDefault="004C2522" w:rsidP="004C2522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lang w:val="en-GB"/>
                        </w:rPr>
                      </w:pPr>
                      <w:r w:rsidRPr="004C2522">
                        <w:rPr>
                          <w:lang w:val="en-GB"/>
                        </w:rPr>
                        <w:t>Applied DevOps practice</w:t>
                      </w:r>
                      <w:r>
                        <w:rPr>
                          <w:lang w:val="en-GB"/>
                        </w:rPr>
                        <w:t>s: C</w:t>
                      </w:r>
                      <w:r w:rsidRPr="004C2522">
                        <w:rPr>
                          <w:lang w:val="en-GB"/>
                        </w:rPr>
                        <w:t>ontainerization</w:t>
                      </w:r>
                      <w:r>
                        <w:rPr>
                          <w:lang w:val="en-GB"/>
                        </w:rPr>
                        <w:t xml:space="preserve"> (docker)</w:t>
                      </w:r>
                      <w:r w:rsidRPr="004C2522">
                        <w:rPr>
                          <w:lang w:val="en-GB"/>
                        </w:rPr>
                        <w:t>,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4C2522">
                        <w:rPr>
                          <w:lang w:val="en-GB"/>
                        </w:rPr>
                        <w:t>CI/CD</w:t>
                      </w:r>
                      <w:r>
                        <w:rPr>
                          <w:lang w:val="en-GB"/>
                        </w:rPr>
                        <w:t xml:space="preserve"> pipeline</w:t>
                      </w:r>
                      <w:r w:rsidRPr="004C2522">
                        <w:rPr>
                          <w:lang w:val="en-GB"/>
                        </w:rPr>
                        <w:t xml:space="preserve"> to ensure efficient</w:t>
                      </w:r>
                      <w:r w:rsidR="0037199F">
                        <w:rPr>
                          <w:lang w:val="en-GB"/>
                        </w:rPr>
                        <w:t xml:space="preserve"> and</w:t>
                      </w:r>
                      <w:r w:rsidRPr="004C2522">
                        <w:rPr>
                          <w:lang w:val="en-GB"/>
                        </w:rPr>
                        <w:t xml:space="preserve"> reliable development processes.</w:t>
                      </w:r>
                    </w:p>
                    <w:p w14:paraId="2409B572" w14:textId="77777777" w:rsidR="00F00D23" w:rsidRPr="004C2522" w:rsidRDefault="00F00D23" w:rsidP="004C252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  <w:rPr>
                          <w:lang w:val="en-GB"/>
                        </w:rPr>
                      </w:pPr>
                    </w:p>
                    <w:p w14:paraId="2382A803" w14:textId="0C1149AE" w:rsidR="00F00D23" w:rsidRPr="0065772F" w:rsidRDefault="00F831C5" w:rsidP="0065772F">
                      <w:pPr>
                        <w:pStyle w:val="Heading2"/>
                      </w:pPr>
                      <w:r>
                        <w:t>Lead Developer and Marketing Director</w:t>
                      </w:r>
                    </w:p>
                    <w:p w14:paraId="66744D82" w14:textId="38FC64F1" w:rsidR="00F00D23" w:rsidRDefault="00F831C5" w:rsidP="0065772F">
                      <w:pPr>
                        <w:pStyle w:val="Heading3"/>
                      </w:pPr>
                      <w:r>
                        <w:t>Radians</w:t>
                      </w:r>
                      <w:r w:rsidR="00F00D23" w:rsidRPr="0065772F">
                        <w:t xml:space="preserve">, </w:t>
                      </w:r>
                      <w:r>
                        <w:t>London</w:t>
                      </w:r>
                      <w:r w:rsidR="00F00D23" w:rsidRPr="0065772F">
                        <w:t xml:space="preserve"> | 20</w:t>
                      </w:r>
                      <w:r>
                        <w:t>23 August –</w:t>
                      </w:r>
                      <w:r w:rsidR="00F00D23" w:rsidRPr="0065772F">
                        <w:t xml:space="preserve"> 20</w:t>
                      </w:r>
                      <w:r>
                        <w:t>24 April</w:t>
                      </w:r>
                    </w:p>
                    <w:p w14:paraId="70925DAF" w14:textId="77777777" w:rsidR="000C3B0B" w:rsidRPr="000C3B0B" w:rsidRDefault="000C3B0B" w:rsidP="000C3B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position w:val="9"/>
                          <w:lang w:val="en-GB"/>
                        </w:rPr>
                      </w:pPr>
                      <w:r w:rsidRPr="000C3B0B">
                        <w:rPr>
                          <w:rFonts w:ascii="Source Sans Pro" w:hAnsi="Source Sans Pro"/>
                          <w:position w:val="9"/>
                          <w:lang w:val="en-GB"/>
                        </w:rPr>
                        <w:t>Designed and deployed a full-stack website using React, Node.js, and MongoDB, providing an online presence for the company’s physical product.</w:t>
                      </w:r>
                    </w:p>
                    <w:p w14:paraId="0289127A" w14:textId="1BBEF027" w:rsidR="000C3B0B" w:rsidRDefault="000C3B0B" w:rsidP="000C3B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position w:val="9"/>
                          <w:lang w:val="en-GB"/>
                        </w:rPr>
                      </w:pPr>
                      <w:r w:rsidRPr="000C3B0B">
                        <w:rPr>
                          <w:rFonts w:ascii="Source Sans Pro" w:hAnsi="Source Sans Pro"/>
                          <w:position w:val="9"/>
                          <w:lang w:val="en-GB"/>
                        </w:rPr>
                        <w:t>Implemented a customer support system by integrating email workflows (Gmail/SMTP) and a call chain (VoIP), improving response times and client engagement.</w:t>
                      </w:r>
                    </w:p>
                    <w:p w14:paraId="4DA57D9A" w14:textId="33ABA863" w:rsidR="00F00D23" w:rsidRPr="000C3B0B" w:rsidRDefault="000C3B0B" w:rsidP="000C3B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position w:val="9"/>
                          <w:lang w:val="en-GB"/>
                        </w:rPr>
                      </w:pPr>
                      <w:r w:rsidRPr="000C3B0B">
                        <w:rPr>
                          <w:rFonts w:ascii="Source Sans Pro" w:hAnsi="Source Sans Pro"/>
                          <w:position w:val="9"/>
                          <w:lang w:val="en-GB"/>
                        </w:rPr>
                        <w:t>Directed marketing initiatives, including social media campaigns and digital outreach, to promote the product and grow visibility.</w:t>
                      </w:r>
                    </w:p>
                    <w:p w14:paraId="23199136" w14:textId="77777777" w:rsidR="0065772F" w:rsidRPr="0065772F" w:rsidRDefault="0065772F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1C5C736C" wp14:editId="37B0AC0F">
                <wp:simplePos x="0" y="0"/>
                <wp:positionH relativeFrom="margin">
                  <wp:align>left</wp:align>
                </wp:positionH>
                <wp:positionV relativeFrom="page">
                  <wp:posOffset>7528560</wp:posOffset>
                </wp:positionV>
                <wp:extent cx="2194560" cy="1828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18C56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2CC17604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4D948D4" w14:textId="77777777" w:rsidR="00F00D23" w:rsidRDefault="00F00D23" w:rsidP="0065772F">
                            <w:pPr>
                              <w:rPr>
                                <w:rStyle w:val="Emphasis"/>
                              </w:rPr>
                            </w:pPr>
                            <w:r w:rsidRPr="0065772F">
                              <w:rPr>
                                <w:rStyle w:val="Emphasis"/>
                              </w:rPr>
                              <w:t>Bachelor’s degree</w:t>
                            </w:r>
                          </w:p>
                          <w:p w14:paraId="390DC481" w14:textId="1280BC6A" w:rsidR="004619A4" w:rsidRPr="004619A4" w:rsidRDefault="004619A4" w:rsidP="0065772F">
                            <w:pPr>
                              <w:rPr>
                                <w:rStyle w:val="Emphasis"/>
                                <w:b w:val="0"/>
                                <w:bCs/>
                                <w:i/>
                                <w:iCs w:val="0"/>
                              </w:rPr>
                            </w:pPr>
                            <w:r w:rsidRPr="004619A4">
                              <w:rPr>
                                <w:rStyle w:val="Emphasis"/>
                                <w:b w:val="0"/>
                                <w:bCs/>
                                <w:i/>
                                <w:iCs w:val="0"/>
                              </w:rPr>
                              <w:t>Math-CS</w:t>
                            </w:r>
                          </w:p>
                          <w:p w14:paraId="6ECBAA87" w14:textId="0A293B03" w:rsidR="00F00D23" w:rsidRDefault="005656A9" w:rsidP="0065772F">
                            <w:r>
                              <w:t>UC San Diego</w:t>
                            </w:r>
                          </w:p>
                          <w:p w14:paraId="522BD523" w14:textId="77777777" w:rsidR="005656A9" w:rsidRDefault="005656A9" w:rsidP="0065772F">
                            <w:r>
                              <w:t xml:space="preserve">Class of </w:t>
                            </w:r>
                            <w:r w:rsidR="00F00D23">
                              <w:t>20</w:t>
                            </w:r>
                            <w:r w:rsidR="00F831C5">
                              <w:t>2</w:t>
                            </w:r>
                            <w:r>
                              <w:t xml:space="preserve">9 </w:t>
                            </w:r>
                          </w:p>
                          <w:p w14:paraId="684767F3" w14:textId="77777777" w:rsidR="004619A4" w:rsidRDefault="004619A4" w:rsidP="0065772F"/>
                          <w:p w14:paraId="165A021E" w14:textId="76EC74BD" w:rsidR="00F00D23" w:rsidRPr="00DB7C3E" w:rsidRDefault="005656A9" w:rsidP="0065772F">
                            <w:r>
                              <w:t>(Project to Graduate in 2028)</w:t>
                            </w:r>
                          </w:p>
                          <w:p w14:paraId="5C628C4E" w14:textId="575B2714" w:rsidR="005656A9" w:rsidRPr="00DB7C3E" w:rsidRDefault="005656A9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736C" id="_x0000_s1029" type="#_x0000_t202" style="position:absolute;left:0;text-align:left;margin-left:0;margin-top:592.8pt;width:172.8pt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" filled="f" stroked="f">
                <v:textbox>
                  <w:txbxContent>
                    <w:p w14:paraId="2A918C56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2CC17604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4D948D4" w14:textId="77777777" w:rsidR="00F00D23" w:rsidRDefault="00F00D23" w:rsidP="0065772F">
                      <w:pPr>
                        <w:rPr>
                          <w:rStyle w:val="Emphasis"/>
                        </w:rPr>
                      </w:pPr>
                      <w:r w:rsidRPr="0065772F">
                        <w:rPr>
                          <w:rStyle w:val="Emphasis"/>
                        </w:rPr>
                        <w:t>Bachelor’s degree</w:t>
                      </w:r>
                    </w:p>
                    <w:p w14:paraId="390DC481" w14:textId="1280BC6A" w:rsidR="004619A4" w:rsidRPr="004619A4" w:rsidRDefault="004619A4" w:rsidP="0065772F">
                      <w:pPr>
                        <w:rPr>
                          <w:rStyle w:val="Emphasis"/>
                          <w:b w:val="0"/>
                          <w:bCs/>
                          <w:i/>
                          <w:iCs w:val="0"/>
                        </w:rPr>
                      </w:pPr>
                      <w:r w:rsidRPr="004619A4">
                        <w:rPr>
                          <w:rStyle w:val="Emphasis"/>
                          <w:b w:val="0"/>
                          <w:bCs/>
                          <w:i/>
                          <w:iCs w:val="0"/>
                        </w:rPr>
                        <w:t>Math-CS</w:t>
                      </w:r>
                    </w:p>
                    <w:p w14:paraId="6ECBAA87" w14:textId="0A293B03" w:rsidR="00F00D23" w:rsidRDefault="005656A9" w:rsidP="0065772F">
                      <w:r>
                        <w:t>UC San Diego</w:t>
                      </w:r>
                    </w:p>
                    <w:p w14:paraId="522BD523" w14:textId="77777777" w:rsidR="005656A9" w:rsidRDefault="005656A9" w:rsidP="0065772F">
                      <w:r>
                        <w:t xml:space="preserve">Class of </w:t>
                      </w:r>
                      <w:r w:rsidR="00F00D23">
                        <w:t>20</w:t>
                      </w:r>
                      <w:r w:rsidR="00F831C5">
                        <w:t>2</w:t>
                      </w:r>
                      <w:r>
                        <w:t xml:space="preserve">9 </w:t>
                      </w:r>
                    </w:p>
                    <w:p w14:paraId="684767F3" w14:textId="77777777" w:rsidR="004619A4" w:rsidRDefault="004619A4" w:rsidP="0065772F"/>
                    <w:p w14:paraId="165A021E" w14:textId="76EC74BD" w:rsidR="00F00D23" w:rsidRPr="00DB7C3E" w:rsidRDefault="005656A9" w:rsidP="0065772F">
                      <w:r>
                        <w:t>(Project to Graduate in 2028)</w:t>
                      </w:r>
                    </w:p>
                    <w:p w14:paraId="5C628C4E" w14:textId="575B2714" w:rsidR="005656A9" w:rsidRPr="00DB7C3E" w:rsidRDefault="005656A9" w:rsidP="0065772F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14305471" wp14:editId="7DA51938">
                <wp:simplePos x="0" y="0"/>
                <wp:positionH relativeFrom="page">
                  <wp:posOffset>5321935</wp:posOffset>
                </wp:positionH>
                <wp:positionV relativeFrom="page">
                  <wp:posOffset>2653665</wp:posOffset>
                </wp:positionV>
                <wp:extent cx="2148840" cy="3674110"/>
                <wp:effectExtent l="0" t="0" r="0" b="25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67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62753" w14:textId="77777777" w:rsidR="00F00D23" w:rsidRPr="000C3B0B" w:rsidRDefault="00F00D23" w:rsidP="0065772F">
                            <w:pPr>
                              <w:pStyle w:val="Heading1"/>
                            </w:pPr>
                            <w:r w:rsidRPr="000C3B0B">
                              <w:t>Skills</w:t>
                            </w:r>
                          </w:p>
                          <w:p w14:paraId="20D54834" w14:textId="77777777" w:rsidR="000C3B0B" w:rsidRPr="000C3B0B" w:rsidRDefault="000C3B0B" w:rsidP="000C3B0B"/>
                          <w:p w14:paraId="3D3F9CC7" w14:textId="39682D4D" w:rsidR="00F00D23" w:rsidRPr="000C3B0B" w:rsidRDefault="004C2522" w:rsidP="000C3B0B">
                            <w:r w:rsidRPr="000C3B0B">
                              <w:t>Engineering Skills</w:t>
                            </w:r>
                          </w:p>
                          <w:p w14:paraId="7B2C1DAD" w14:textId="2FF06665" w:rsidR="00F831C5" w:rsidRPr="000C3B0B" w:rsidRDefault="00490021" w:rsidP="00F831C5">
                            <w:pPr>
                              <w:pStyle w:val="ListBullet2"/>
                            </w:pPr>
                            <w:r w:rsidRPr="000C3B0B">
                              <w:t>React, JavaScript, HTML+CSS</w:t>
                            </w:r>
                          </w:p>
                          <w:p w14:paraId="22CB66D4" w14:textId="5B2DA3AD" w:rsidR="00490021" w:rsidRPr="000C3B0B" w:rsidRDefault="00490021" w:rsidP="000B296B">
                            <w:pPr>
                              <w:pStyle w:val="ListBullet2"/>
                            </w:pPr>
                            <w:r w:rsidRPr="000C3B0B">
                              <w:t>Node.js, Flask, Python, Rust</w:t>
                            </w:r>
                          </w:p>
                          <w:p w14:paraId="773A595A" w14:textId="0A40E63D" w:rsidR="00490021" w:rsidRPr="000C3B0B" w:rsidRDefault="00490021" w:rsidP="00490021">
                            <w:pPr>
                              <w:pStyle w:val="ListBullet2"/>
                            </w:pPr>
                            <w:r w:rsidRPr="000C3B0B">
                              <w:t>MySQL, MongoDB</w:t>
                            </w:r>
                          </w:p>
                          <w:p w14:paraId="194CE11D" w14:textId="11670AF9" w:rsidR="00490021" w:rsidRPr="000C3B0B" w:rsidRDefault="00490021" w:rsidP="000B296B">
                            <w:pPr>
                              <w:pStyle w:val="ListBullet2"/>
                            </w:pPr>
                            <w:r w:rsidRPr="000C3B0B">
                              <w:t>C# (Unity), Godot</w:t>
                            </w:r>
                          </w:p>
                          <w:p w14:paraId="39082E02" w14:textId="77777777" w:rsidR="00CE5ABA" w:rsidRPr="000C3B0B" w:rsidRDefault="00CE5ABA" w:rsidP="00CE5ABA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72EFF4A4" w14:textId="7A892665" w:rsidR="000C3B0B" w:rsidRPr="000C3B0B" w:rsidRDefault="004C2522" w:rsidP="00F00D23">
                            <w:pPr>
                              <w:jc w:val="left"/>
                            </w:pPr>
                            <w:r w:rsidRPr="000C3B0B">
                              <w:t>Other Skills</w:t>
                            </w:r>
                          </w:p>
                          <w:p w14:paraId="59921F53" w14:textId="77777777" w:rsidR="00490021" w:rsidRPr="000C3B0B" w:rsidRDefault="00490021" w:rsidP="00490021">
                            <w:pPr>
                              <w:pStyle w:val="ListBullet2"/>
                            </w:pPr>
                            <w:r w:rsidRPr="000C3B0B">
                              <w:t>Critical thinking</w:t>
                            </w:r>
                          </w:p>
                          <w:p w14:paraId="55C8983B" w14:textId="77777777" w:rsidR="00490021" w:rsidRPr="000C3B0B" w:rsidRDefault="00490021" w:rsidP="00490021">
                            <w:pPr>
                              <w:pStyle w:val="ListBullet2"/>
                            </w:pPr>
                            <w:r w:rsidRPr="000C3B0B">
                              <w:t>Time management</w:t>
                            </w:r>
                          </w:p>
                          <w:p w14:paraId="0B84EA8D" w14:textId="6B1B9AE5" w:rsidR="00490021" w:rsidRPr="000C3B0B" w:rsidRDefault="00490021" w:rsidP="00490021">
                            <w:pPr>
                              <w:pStyle w:val="ListBullet2"/>
                            </w:pPr>
                            <w:r w:rsidRPr="000C3B0B">
                              <w:t>Leadership</w:t>
                            </w:r>
                          </w:p>
                          <w:p w14:paraId="31DA2CF6" w14:textId="70418658" w:rsidR="00490021" w:rsidRPr="000C3B0B" w:rsidRDefault="00490021" w:rsidP="00490021">
                            <w:pPr>
                              <w:pStyle w:val="ListBullet2"/>
                            </w:pPr>
                            <w:r w:rsidRPr="000C3B0B">
                              <w:t>Teamwork (Technical)</w:t>
                            </w:r>
                          </w:p>
                          <w:p w14:paraId="702AEA37" w14:textId="77777777" w:rsidR="000C3B0B" w:rsidRPr="000C3B0B" w:rsidRDefault="000C3B0B" w:rsidP="000C3B0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3DE28EFD" w14:textId="7AFF6F2F" w:rsidR="00490021" w:rsidRPr="000C3B0B" w:rsidRDefault="00490021" w:rsidP="00490021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</w:pPr>
                            <w:r w:rsidRPr="000C3B0B">
                              <w:t>Languages</w:t>
                            </w:r>
                          </w:p>
                          <w:p w14:paraId="64BBC273" w14:textId="77777777" w:rsidR="00490021" w:rsidRPr="000C3B0B" w:rsidRDefault="004C2522" w:rsidP="00490021">
                            <w:pPr>
                              <w:pStyle w:val="ListBullet2"/>
                            </w:pPr>
                            <w:r w:rsidRPr="000C3B0B">
                              <w:t xml:space="preserve">English – Native Proficiency </w:t>
                            </w:r>
                          </w:p>
                          <w:p w14:paraId="756120CA" w14:textId="77777777" w:rsidR="00490021" w:rsidRPr="000C3B0B" w:rsidRDefault="004C2522" w:rsidP="00490021">
                            <w:pPr>
                              <w:pStyle w:val="ListBullet2"/>
                            </w:pPr>
                            <w:r w:rsidRPr="000C3B0B">
                              <w:t xml:space="preserve">Chinese – Native Proficiency </w:t>
                            </w:r>
                          </w:p>
                          <w:p w14:paraId="29AE499F" w14:textId="426B4FE0" w:rsidR="004C2522" w:rsidRPr="000C3B0B" w:rsidRDefault="004C2522" w:rsidP="00F00D23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5471" id="_x0000_s1030" type="#_x0000_t202" style="position:absolute;left:0;text-align:left;margin-left:419.05pt;margin-top:208.95pt;width:169.2pt;height:28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" filled="f" stroked="f">
                <v:textbox>
                  <w:txbxContent>
                    <w:p w14:paraId="6CA62753" w14:textId="77777777" w:rsidR="00F00D23" w:rsidRPr="000C3B0B" w:rsidRDefault="00F00D23" w:rsidP="0065772F">
                      <w:pPr>
                        <w:pStyle w:val="Heading1"/>
                      </w:pPr>
                      <w:r w:rsidRPr="000C3B0B">
                        <w:t>Skills</w:t>
                      </w:r>
                    </w:p>
                    <w:p w14:paraId="20D54834" w14:textId="77777777" w:rsidR="000C3B0B" w:rsidRPr="000C3B0B" w:rsidRDefault="000C3B0B" w:rsidP="000C3B0B"/>
                    <w:p w14:paraId="3D3F9CC7" w14:textId="39682D4D" w:rsidR="00F00D23" w:rsidRPr="000C3B0B" w:rsidRDefault="004C2522" w:rsidP="000C3B0B">
                      <w:r w:rsidRPr="000C3B0B">
                        <w:t>Engineering Skills</w:t>
                      </w:r>
                    </w:p>
                    <w:p w14:paraId="7B2C1DAD" w14:textId="2FF06665" w:rsidR="00F831C5" w:rsidRPr="000C3B0B" w:rsidRDefault="00490021" w:rsidP="00F831C5">
                      <w:pPr>
                        <w:pStyle w:val="ListBullet2"/>
                      </w:pPr>
                      <w:r w:rsidRPr="000C3B0B">
                        <w:t>React, JavaScript, HTML+CSS</w:t>
                      </w:r>
                    </w:p>
                    <w:p w14:paraId="22CB66D4" w14:textId="5B2DA3AD" w:rsidR="00490021" w:rsidRPr="000C3B0B" w:rsidRDefault="00490021" w:rsidP="000B296B">
                      <w:pPr>
                        <w:pStyle w:val="ListBullet2"/>
                      </w:pPr>
                      <w:r w:rsidRPr="000C3B0B">
                        <w:t>Node.js, Flask, Python, Rust</w:t>
                      </w:r>
                    </w:p>
                    <w:p w14:paraId="773A595A" w14:textId="0A40E63D" w:rsidR="00490021" w:rsidRPr="000C3B0B" w:rsidRDefault="00490021" w:rsidP="00490021">
                      <w:pPr>
                        <w:pStyle w:val="ListBullet2"/>
                      </w:pPr>
                      <w:r w:rsidRPr="000C3B0B">
                        <w:t>MySQL, MongoDB</w:t>
                      </w:r>
                    </w:p>
                    <w:p w14:paraId="194CE11D" w14:textId="11670AF9" w:rsidR="00490021" w:rsidRPr="000C3B0B" w:rsidRDefault="00490021" w:rsidP="000B296B">
                      <w:pPr>
                        <w:pStyle w:val="ListBullet2"/>
                      </w:pPr>
                      <w:r w:rsidRPr="000C3B0B">
                        <w:t>C# (Unity), Godot</w:t>
                      </w:r>
                    </w:p>
                    <w:p w14:paraId="39082E02" w14:textId="77777777" w:rsidR="00CE5ABA" w:rsidRPr="000C3B0B" w:rsidRDefault="00CE5ABA" w:rsidP="00CE5ABA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72EFF4A4" w14:textId="7A892665" w:rsidR="000C3B0B" w:rsidRPr="000C3B0B" w:rsidRDefault="004C2522" w:rsidP="00F00D23">
                      <w:pPr>
                        <w:jc w:val="left"/>
                      </w:pPr>
                      <w:r w:rsidRPr="000C3B0B">
                        <w:t>Other Skills</w:t>
                      </w:r>
                    </w:p>
                    <w:p w14:paraId="59921F53" w14:textId="77777777" w:rsidR="00490021" w:rsidRPr="000C3B0B" w:rsidRDefault="00490021" w:rsidP="00490021">
                      <w:pPr>
                        <w:pStyle w:val="ListBullet2"/>
                      </w:pPr>
                      <w:r w:rsidRPr="000C3B0B">
                        <w:t>Critical thinking</w:t>
                      </w:r>
                    </w:p>
                    <w:p w14:paraId="55C8983B" w14:textId="77777777" w:rsidR="00490021" w:rsidRPr="000C3B0B" w:rsidRDefault="00490021" w:rsidP="00490021">
                      <w:pPr>
                        <w:pStyle w:val="ListBullet2"/>
                      </w:pPr>
                      <w:r w:rsidRPr="000C3B0B">
                        <w:t>Time management</w:t>
                      </w:r>
                    </w:p>
                    <w:p w14:paraId="0B84EA8D" w14:textId="6B1B9AE5" w:rsidR="00490021" w:rsidRPr="000C3B0B" w:rsidRDefault="00490021" w:rsidP="00490021">
                      <w:pPr>
                        <w:pStyle w:val="ListBullet2"/>
                      </w:pPr>
                      <w:r w:rsidRPr="000C3B0B">
                        <w:t>Leadership</w:t>
                      </w:r>
                    </w:p>
                    <w:p w14:paraId="31DA2CF6" w14:textId="70418658" w:rsidR="00490021" w:rsidRPr="000C3B0B" w:rsidRDefault="00490021" w:rsidP="00490021">
                      <w:pPr>
                        <w:pStyle w:val="ListBullet2"/>
                      </w:pPr>
                      <w:r w:rsidRPr="000C3B0B">
                        <w:t>Teamwork (Technical)</w:t>
                      </w:r>
                    </w:p>
                    <w:p w14:paraId="702AEA37" w14:textId="77777777" w:rsidR="000C3B0B" w:rsidRPr="000C3B0B" w:rsidRDefault="000C3B0B" w:rsidP="000C3B0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3DE28EFD" w14:textId="7AFF6F2F" w:rsidR="00490021" w:rsidRPr="000C3B0B" w:rsidRDefault="00490021" w:rsidP="00490021">
                      <w:pPr>
                        <w:pStyle w:val="ListBullet2"/>
                        <w:numPr>
                          <w:ilvl w:val="0"/>
                          <w:numId w:val="0"/>
                        </w:numPr>
                      </w:pPr>
                      <w:r w:rsidRPr="000C3B0B">
                        <w:t>Languages</w:t>
                      </w:r>
                    </w:p>
                    <w:p w14:paraId="64BBC273" w14:textId="77777777" w:rsidR="00490021" w:rsidRPr="000C3B0B" w:rsidRDefault="004C2522" w:rsidP="00490021">
                      <w:pPr>
                        <w:pStyle w:val="ListBullet2"/>
                      </w:pPr>
                      <w:r w:rsidRPr="000C3B0B">
                        <w:t xml:space="preserve">English – Native Proficiency </w:t>
                      </w:r>
                    </w:p>
                    <w:p w14:paraId="756120CA" w14:textId="77777777" w:rsidR="00490021" w:rsidRPr="000C3B0B" w:rsidRDefault="004C2522" w:rsidP="00490021">
                      <w:pPr>
                        <w:pStyle w:val="ListBullet2"/>
                      </w:pPr>
                      <w:r w:rsidRPr="000C3B0B">
                        <w:t xml:space="preserve">Chinese – Native Proficiency </w:t>
                      </w:r>
                    </w:p>
                    <w:p w14:paraId="29AE499F" w14:textId="426B4FE0" w:rsidR="004C2522" w:rsidRPr="000C3B0B" w:rsidRDefault="004C2522" w:rsidP="00F00D23">
                      <w:pPr>
                        <w:jc w:val="lef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119E7B6C" wp14:editId="07F1916A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690F3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5964454E" wp14:editId="76C3AB35">
                <wp:simplePos x="0" y="0"/>
                <wp:positionH relativeFrom="page">
                  <wp:posOffset>5349240</wp:posOffset>
                </wp:positionH>
                <wp:positionV relativeFrom="page">
                  <wp:posOffset>7763510</wp:posOffset>
                </wp:positionV>
                <wp:extent cx="2221992" cy="1938528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992" cy="1938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B034B" w14:textId="7DF6AC38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454E" id="_x0000_s1031" type="#_x0000_t202" style="position:absolute;left:0;text-align:left;margin-left:421.2pt;margin-top:611.3pt;width:174.95pt;height:15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g1/QEAANU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" filled="f" stroked="f">
                <v:textbox>
                  <w:txbxContent>
                    <w:p w14:paraId="068B034B" w14:textId="7DF6AC38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4B8C0358" wp14:editId="5A352074">
                <wp:simplePos x="0" y="0"/>
                <wp:positionH relativeFrom="page">
                  <wp:posOffset>5339715</wp:posOffset>
                </wp:positionH>
                <wp:positionV relativeFrom="page">
                  <wp:posOffset>6078855</wp:posOffset>
                </wp:positionV>
                <wp:extent cx="2199005" cy="1998345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199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3815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60C229FC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3D196C5" w14:textId="43F500E1" w:rsidR="00F00D23" w:rsidRPr="000B296B" w:rsidRDefault="003D35F1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Gold Medal</w:t>
                            </w:r>
                          </w:p>
                          <w:p w14:paraId="6A91C9EC" w14:textId="1AACA026" w:rsidR="00F00D23" w:rsidRPr="000B296B" w:rsidRDefault="003D35F1" w:rsidP="000B296B">
                            <w:r>
                              <w:t>British Informatics Olympiads</w:t>
                            </w:r>
                          </w:p>
                          <w:p w14:paraId="75FC5213" w14:textId="325CAA27" w:rsidR="00F00D23" w:rsidRPr="000B296B" w:rsidRDefault="00F00D23" w:rsidP="000B296B">
                            <w:r w:rsidRPr="000B296B">
                              <w:t>20</w:t>
                            </w:r>
                            <w:r w:rsidR="003D35F1">
                              <w:t>25</w:t>
                            </w:r>
                          </w:p>
                          <w:p w14:paraId="6BE59FF5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33659FC" w14:textId="72220178" w:rsidR="00F00D23" w:rsidRPr="000B296B" w:rsidRDefault="003D35F1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Gold Medal</w:t>
                            </w:r>
                          </w:p>
                          <w:p w14:paraId="6C2E76CE" w14:textId="2D7DEFCF" w:rsidR="0037199F" w:rsidRPr="0037199F" w:rsidRDefault="003D35F1" w:rsidP="000B296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British Mathematical Olympiad</w:t>
                            </w:r>
                            <w:r w:rsidR="0037199F">
                              <w:t xml:space="preserve"> I</w:t>
                            </w:r>
                          </w:p>
                          <w:p w14:paraId="701BA45F" w14:textId="0260FB6A" w:rsidR="00F00D23" w:rsidRPr="000B296B" w:rsidRDefault="00F00D23" w:rsidP="000B296B">
                            <w:r w:rsidRPr="000B296B">
                              <w:t>20</w:t>
                            </w:r>
                            <w:r w:rsidR="003D35F1">
                              <w:t>24</w:t>
                            </w:r>
                          </w:p>
                          <w:p w14:paraId="6F7DB955" w14:textId="77777777" w:rsidR="00F00D23" w:rsidRPr="000B296B" w:rsidRDefault="00F00D23" w:rsidP="000B296B"/>
                          <w:p w14:paraId="453BF694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0358" id="_x0000_s1032" type="#_x0000_t202" style="position:absolute;left:0;text-align:left;margin-left:420.45pt;margin-top:478.65pt;width:173.15pt;height:157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" filled="f" stroked="f">
                <v:textbox>
                  <w:txbxContent>
                    <w:p w14:paraId="01A63815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60C229FC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3D196C5" w14:textId="43F500E1" w:rsidR="00F00D23" w:rsidRPr="000B296B" w:rsidRDefault="003D35F1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Gold Medal</w:t>
                      </w:r>
                    </w:p>
                    <w:p w14:paraId="6A91C9EC" w14:textId="1AACA026" w:rsidR="00F00D23" w:rsidRPr="000B296B" w:rsidRDefault="003D35F1" w:rsidP="000B296B">
                      <w:r>
                        <w:t>British Informatics Olympiads</w:t>
                      </w:r>
                    </w:p>
                    <w:p w14:paraId="75FC5213" w14:textId="325CAA27" w:rsidR="00F00D23" w:rsidRPr="000B296B" w:rsidRDefault="00F00D23" w:rsidP="000B296B">
                      <w:r w:rsidRPr="000B296B">
                        <w:t>20</w:t>
                      </w:r>
                      <w:r w:rsidR="003D35F1">
                        <w:t>25</w:t>
                      </w:r>
                    </w:p>
                    <w:p w14:paraId="6BE59FF5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33659FC" w14:textId="72220178" w:rsidR="00F00D23" w:rsidRPr="000B296B" w:rsidRDefault="003D35F1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Gold Medal</w:t>
                      </w:r>
                    </w:p>
                    <w:p w14:paraId="6C2E76CE" w14:textId="2D7DEFCF" w:rsidR="0037199F" w:rsidRPr="0037199F" w:rsidRDefault="003D35F1" w:rsidP="000B296B">
                      <w:pPr>
                        <w:rPr>
                          <w:i/>
                          <w:iCs/>
                        </w:rPr>
                      </w:pPr>
                      <w:r>
                        <w:t>British Mathematical Olympiad</w:t>
                      </w:r>
                      <w:r w:rsidR="0037199F">
                        <w:t xml:space="preserve"> I</w:t>
                      </w:r>
                    </w:p>
                    <w:p w14:paraId="701BA45F" w14:textId="0260FB6A" w:rsidR="00F00D23" w:rsidRPr="000B296B" w:rsidRDefault="00F00D23" w:rsidP="000B296B">
                      <w:r w:rsidRPr="000B296B">
                        <w:t>20</w:t>
                      </w:r>
                      <w:r w:rsidR="003D35F1">
                        <w:t>24</w:t>
                      </w:r>
                    </w:p>
                    <w:p w14:paraId="6F7DB955" w14:textId="77777777" w:rsidR="00F00D23" w:rsidRPr="000B296B" w:rsidRDefault="00F00D23" w:rsidP="000B296B"/>
                    <w:p w14:paraId="453BF694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4BCDA85" w14:textId="77777777" w:rsidR="00F00D23" w:rsidRDefault="00F00D23" w:rsidP="00F00D23"/>
    <w:p w14:paraId="4C17F1FD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2F6665F7" w14:textId="3BDB5307" w:rsidR="005656A9" w:rsidRPr="00F831C5" w:rsidRDefault="000C3B0B" w:rsidP="0055578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0F1D4497" wp14:editId="6E3B69B4">
                <wp:simplePos x="0" y="0"/>
                <wp:positionH relativeFrom="margin">
                  <wp:posOffset>2037715</wp:posOffset>
                </wp:positionH>
                <wp:positionV relativeFrom="margin">
                  <wp:posOffset>7251065</wp:posOffset>
                </wp:positionV>
                <wp:extent cx="2606040" cy="1948180"/>
                <wp:effectExtent l="0" t="0" r="0" b="0"/>
                <wp:wrapSquare wrapText="bothSides"/>
                <wp:docPr id="1026676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94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F2581" w14:textId="77777777" w:rsidR="000C3B0B" w:rsidRPr="00DB7C3E" w:rsidRDefault="000C3B0B" w:rsidP="000C3B0B">
                            <w:pPr>
                              <w:pStyle w:val="Smallspace"/>
                            </w:pPr>
                          </w:p>
                          <w:p w14:paraId="078EB237" w14:textId="77777777" w:rsidR="000C3B0B" w:rsidRDefault="000C3B0B" w:rsidP="000C3B0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A-Levels (High School)</w:t>
                            </w:r>
                          </w:p>
                          <w:p w14:paraId="7D8DB83A" w14:textId="42DD4233" w:rsidR="004619A4" w:rsidRPr="004619A4" w:rsidRDefault="004619A4" w:rsidP="000C3B0B">
                            <w:pPr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>
                              <w:rPr>
                                <w:rStyle w:val="Emphasis"/>
                                <w:b w:val="0"/>
                                <w:bCs/>
                              </w:rPr>
                              <w:t>Double Math, Physics, Computer Science</w:t>
                            </w:r>
                          </w:p>
                          <w:p w14:paraId="08578E46" w14:textId="77777777" w:rsidR="000C3B0B" w:rsidRPr="00DB7C3E" w:rsidRDefault="000C3B0B" w:rsidP="000C3B0B">
                            <w:r>
                              <w:t>St Paul’s, London</w:t>
                            </w:r>
                          </w:p>
                          <w:p w14:paraId="21F9BFF0" w14:textId="77777777" w:rsidR="000C3B0B" w:rsidRDefault="000C3B0B" w:rsidP="000C3B0B">
                            <w:r>
                              <w:t>2023-2025</w:t>
                            </w:r>
                          </w:p>
                          <w:p w14:paraId="05452FFC" w14:textId="77777777" w:rsidR="000C3B0B" w:rsidRDefault="000C3B0B" w:rsidP="000C3B0B"/>
                          <w:p w14:paraId="4A4E8933" w14:textId="77777777" w:rsidR="000C3B0B" w:rsidRDefault="000C3B0B" w:rsidP="000C3B0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56A9">
                              <w:rPr>
                                <w:b/>
                                <w:bCs/>
                              </w:rPr>
                              <w:t xml:space="preserve">GCSEs </w:t>
                            </w:r>
                            <w:r>
                              <w:rPr>
                                <w:b/>
                                <w:bCs/>
                              </w:rPr>
                              <w:t>(Middle/High School)</w:t>
                            </w:r>
                          </w:p>
                          <w:p w14:paraId="138E2181" w14:textId="50EA9E30" w:rsidR="004619A4" w:rsidRPr="004619A4" w:rsidRDefault="004619A4" w:rsidP="000C3B0B">
                            <w:r w:rsidRPr="004619A4">
                              <w:t>999999987</w:t>
                            </w:r>
                          </w:p>
                          <w:p w14:paraId="41F23B46" w14:textId="77777777" w:rsidR="000C3B0B" w:rsidRDefault="000C3B0B" w:rsidP="000C3B0B">
                            <w:r>
                              <w:t>Caterham School, Surrey</w:t>
                            </w:r>
                          </w:p>
                          <w:p w14:paraId="04D8CCCB" w14:textId="77777777" w:rsidR="000C3B0B" w:rsidRPr="00DB7C3E" w:rsidRDefault="000C3B0B" w:rsidP="000C3B0B">
                            <w:r>
                              <w:t>2020-2023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4497" id="_x0000_s1033" type="#_x0000_t202" style="position:absolute;left:0;text-align:left;margin-left:160.45pt;margin-top:570.95pt;width:205.2pt;height:15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" filled="f" stroked="f">
                <v:textbox>
                  <w:txbxContent>
                    <w:p w14:paraId="6E3F2581" w14:textId="77777777" w:rsidR="000C3B0B" w:rsidRPr="00DB7C3E" w:rsidRDefault="000C3B0B" w:rsidP="000C3B0B">
                      <w:pPr>
                        <w:pStyle w:val="Smallspace"/>
                      </w:pPr>
                    </w:p>
                    <w:p w14:paraId="078EB237" w14:textId="77777777" w:rsidR="000C3B0B" w:rsidRDefault="000C3B0B" w:rsidP="000C3B0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A-Levels (High School)</w:t>
                      </w:r>
                    </w:p>
                    <w:p w14:paraId="7D8DB83A" w14:textId="42DD4233" w:rsidR="004619A4" w:rsidRPr="004619A4" w:rsidRDefault="004619A4" w:rsidP="000C3B0B">
                      <w:pPr>
                        <w:rPr>
                          <w:rStyle w:val="Emphasis"/>
                          <w:b w:val="0"/>
                          <w:bCs/>
                        </w:rPr>
                      </w:pPr>
                      <w:r>
                        <w:rPr>
                          <w:rStyle w:val="Emphasis"/>
                          <w:b w:val="0"/>
                          <w:bCs/>
                        </w:rPr>
                        <w:t>Double Math, Physics, Computer Science</w:t>
                      </w:r>
                    </w:p>
                    <w:p w14:paraId="08578E46" w14:textId="77777777" w:rsidR="000C3B0B" w:rsidRPr="00DB7C3E" w:rsidRDefault="000C3B0B" w:rsidP="000C3B0B">
                      <w:r>
                        <w:t>St Paul’s, London</w:t>
                      </w:r>
                    </w:p>
                    <w:p w14:paraId="21F9BFF0" w14:textId="77777777" w:rsidR="000C3B0B" w:rsidRDefault="000C3B0B" w:rsidP="000C3B0B">
                      <w:r>
                        <w:t>2023-2025</w:t>
                      </w:r>
                    </w:p>
                    <w:p w14:paraId="05452FFC" w14:textId="77777777" w:rsidR="000C3B0B" w:rsidRDefault="000C3B0B" w:rsidP="000C3B0B"/>
                    <w:p w14:paraId="4A4E8933" w14:textId="77777777" w:rsidR="000C3B0B" w:rsidRDefault="000C3B0B" w:rsidP="000C3B0B">
                      <w:pPr>
                        <w:rPr>
                          <w:b/>
                          <w:bCs/>
                        </w:rPr>
                      </w:pPr>
                      <w:r w:rsidRPr="005656A9">
                        <w:rPr>
                          <w:b/>
                          <w:bCs/>
                        </w:rPr>
                        <w:t xml:space="preserve">GCSEs </w:t>
                      </w:r>
                      <w:r>
                        <w:rPr>
                          <w:b/>
                          <w:bCs/>
                        </w:rPr>
                        <w:t>(Middle/High School)</w:t>
                      </w:r>
                    </w:p>
                    <w:p w14:paraId="138E2181" w14:textId="50EA9E30" w:rsidR="004619A4" w:rsidRPr="004619A4" w:rsidRDefault="004619A4" w:rsidP="000C3B0B">
                      <w:r w:rsidRPr="004619A4">
                        <w:t>999999987</w:t>
                      </w:r>
                    </w:p>
                    <w:p w14:paraId="41F23B46" w14:textId="77777777" w:rsidR="000C3B0B" w:rsidRDefault="000C3B0B" w:rsidP="000C3B0B">
                      <w:r>
                        <w:t>Caterham School, Surrey</w:t>
                      </w:r>
                    </w:p>
                    <w:p w14:paraId="04D8CCCB" w14:textId="77777777" w:rsidR="000C3B0B" w:rsidRPr="00DB7C3E" w:rsidRDefault="000C3B0B" w:rsidP="000C3B0B">
                      <w:r>
                        <w:t>2020-2023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F831C5" w:rsidRPr="00F831C5">
        <w:rPr>
          <w:lang w:val="en-GB"/>
        </w:rPr>
        <w:t xml:space="preserve">I recently graduated from </w:t>
      </w:r>
      <w:r w:rsidR="0037199F">
        <w:rPr>
          <w:lang w:val="en-GB"/>
        </w:rPr>
        <w:t xml:space="preserve">one of </w:t>
      </w:r>
      <w:r w:rsidR="00F831C5" w:rsidRPr="00F831C5">
        <w:rPr>
          <w:lang w:val="en-GB"/>
        </w:rPr>
        <w:t>UK’s</w:t>
      </w:r>
      <w:r w:rsidR="002F62E7">
        <w:rPr>
          <w:lang w:val="en-GB"/>
        </w:rPr>
        <w:t xml:space="preserve"> </w:t>
      </w:r>
      <w:r w:rsidR="0037199F">
        <w:rPr>
          <w:lang w:val="en-GB"/>
        </w:rPr>
        <w:t xml:space="preserve">top independent </w:t>
      </w:r>
      <w:r w:rsidR="00F831C5" w:rsidRPr="00F831C5">
        <w:rPr>
          <w:lang w:val="en-GB"/>
        </w:rPr>
        <w:t>school</w:t>
      </w:r>
      <w:r w:rsidR="0037199F">
        <w:rPr>
          <w:lang w:val="en-GB"/>
        </w:rPr>
        <w:t>s</w:t>
      </w:r>
      <w:r w:rsidR="00F831C5" w:rsidRPr="00F831C5">
        <w:rPr>
          <w:lang w:val="en-GB"/>
        </w:rPr>
        <w:t xml:space="preserve"> with top A</w:t>
      </w:r>
      <w:r w:rsidR="00F831C5">
        <w:rPr>
          <w:lang w:val="en-GB"/>
        </w:rPr>
        <w:t>-Levels</w:t>
      </w:r>
      <w:r w:rsidR="00F831C5" w:rsidRPr="00F831C5">
        <w:rPr>
          <w:lang w:val="en-GB"/>
        </w:rPr>
        <w:t xml:space="preserve"> results</w:t>
      </w:r>
      <w:r w:rsidR="002F62E7">
        <w:rPr>
          <w:lang w:val="en-GB"/>
        </w:rPr>
        <w:t xml:space="preserve"> (A*A*A*A)</w:t>
      </w:r>
      <w:r w:rsidR="00F831C5" w:rsidRPr="00F831C5">
        <w:rPr>
          <w:lang w:val="en-GB"/>
        </w:rPr>
        <w:t>. I have a strong background</w:t>
      </w:r>
      <w:r w:rsidR="005656A9">
        <w:rPr>
          <w:lang w:val="en-GB"/>
        </w:rPr>
        <w:t xml:space="preserve"> </w:t>
      </w:r>
      <w:r w:rsidR="00F831C5" w:rsidRPr="00F831C5">
        <w:rPr>
          <w:lang w:val="en-GB"/>
        </w:rPr>
        <w:t xml:space="preserve">in mathematics and a </w:t>
      </w:r>
      <w:r w:rsidR="00F831C5">
        <w:rPr>
          <w:lang w:val="en-GB"/>
        </w:rPr>
        <w:t>thorough</w:t>
      </w:r>
      <w:r w:rsidR="00F831C5" w:rsidRPr="00F831C5">
        <w:rPr>
          <w:lang w:val="en-GB"/>
        </w:rPr>
        <w:t xml:space="preserve"> understanding of full-stack development and DevOps practices. I’ve applied these skills in a range of settings, from </w:t>
      </w:r>
      <w:r w:rsidR="00F831C5">
        <w:rPr>
          <w:lang w:val="en-GB"/>
        </w:rPr>
        <w:t>leading</w:t>
      </w:r>
      <w:r w:rsidR="00F831C5" w:rsidRPr="00F831C5">
        <w:rPr>
          <w:lang w:val="en-GB"/>
        </w:rPr>
        <w:t xml:space="preserve"> student</w:t>
      </w:r>
      <w:r w:rsidR="0037199F">
        <w:rPr>
          <w:lang w:val="en-GB"/>
        </w:rPr>
        <w:t xml:space="preserve"> </w:t>
      </w:r>
      <w:r w:rsidR="00F831C5" w:rsidRPr="00F831C5">
        <w:rPr>
          <w:lang w:val="en-GB"/>
        </w:rPr>
        <w:t xml:space="preserve">companies to building </w:t>
      </w:r>
      <w:r w:rsidR="005656A9">
        <w:rPr>
          <w:lang w:val="en-GB"/>
        </w:rPr>
        <w:t xml:space="preserve">my </w:t>
      </w:r>
      <w:r w:rsidR="00F831C5" w:rsidRPr="00F831C5">
        <w:rPr>
          <w:lang w:val="en-GB"/>
        </w:rPr>
        <w:t>personal websites and independent projects.</w:t>
      </w:r>
      <w:r w:rsidR="005656A9">
        <w:rPr>
          <w:lang w:val="en-GB"/>
        </w:rPr>
        <w:t xml:space="preserve"> Currently I am pursuing a Math-CS undergraduate degree in UC San Diego.</w:t>
      </w:r>
    </w:p>
    <w:sectPr w:rsidR="005656A9" w:rsidRPr="00F831C5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1A48E0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605EA0"/>
    <w:multiLevelType w:val="multilevel"/>
    <w:tmpl w:val="B06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5"/>
  </w:num>
  <w:num w:numId="4" w16cid:durableId="1052733521">
    <w:abstractNumId w:val="1"/>
  </w:num>
  <w:num w:numId="5" w16cid:durableId="1824347043">
    <w:abstractNumId w:val="0"/>
  </w:num>
  <w:num w:numId="6" w16cid:durableId="1257790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7F"/>
    <w:rsid w:val="00036F36"/>
    <w:rsid w:val="000429E8"/>
    <w:rsid w:val="000B296B"/>
    <w:rsid w:val="000C3B0B"/>
    <w:rsid w:val="00117BEB"/>
    <w:rsid w:val="00122C81"/>
    <w:rsid w:val="001E501D"/>
    <w:rsid w:val="0021183F"/>
    <w:rsid w:val="00257458"/>
    <w:rsid w:val="0027097E"/>
    <w:rsid w:val="002A38D2"/>
    <w:rsid w:val="002E432C"/>
    <w:rsid w:val="002F62E7"/>
    <w:rsid w:val="00307FD9"/>
    <w:rsid w:val="00313787"/>
    <w:rsid w:val="0037036D"/>
    <w:rsid w:val="0037199F"/>
    <w:rsid w:val="003905A5"/>
    <w:rsid w:val="003D10AC"/>
    <w:rsid w:val="003D16F8"/>
    <w:rsid w:val="003D346C"/>
    <w:rsid w:val="003D35F1"/>
    <w:rsid w:val="004619A4"/>
    <w:rsid w:val="0047020C"/>
    <w:rsid w:val="0047484C"/>
    <w:rsid w:val="00490021"/>
    <w:rsid w:val="004B79F8"/>
    <w:rsid w:val="004C0DB9"/>
    <w:rsid w:val="004C2522"/>
    <w:rsid w:val="004F3FAB"/>
    <w:rsid w:val="0055578F"/>
    <w:rsid w:val="005656A9"/>
    <w:rsid w:val="005933EA"/>
    <w:rsid w:val="005F73C2"/>
    <w:rsid w:val="0065772F"/>
    <w:rsid w:val="006A1D0E"/>
    <w:rsid w:val="0071059B"/>
    <w:rsid w:val="00727FFC"/>
    <w:rsid w:val="00772B75"/>
    <w:rsid w:val="007A3C8C"/>
    <w:rsid w:val="007F7171"/>
    <w:rsid w:val="00813B6C"/>
    <w:rsid w:val="00862E37"/>
    <w:rsid w:val="00873202"/>
    <w:rsid w:val="008C2667"/>
    <w:rsid w:val="008C57C3"/>
    <w:rsid w:val="009A74DF"/>
    <w:rsid w:val="009D580B"/>
    <w:rsid w:val="009F7DBF"/>
    <w:rsid w:val="00A141B3"/>
    <w:rsid w:val="00A43764"/>
    <w:rsid w:val="00A4544A"/>
    <w:rsid w:val="00A4777F"/>
    <w:rsid w:val="00AC4D65"/>
    <w:rsid w:val="00AE3DA9"/>
    <w:rsid w:val="00B00999"/>
    <w:rsid w:val="00B03055"/>
    <w:rsid w:val="00B55C57"/>
    <w:rsid w:val="00BE7944"/>
    <w:rsid w:val="00C051E3"/>
    <w:rsid w:val="00CE5ABA"/>
    <w:rsid w:val="00D920AB"/>
    <w:rsid w:val="00DF528B"/>
    <w:rsid w:val="00E60BEA"/>
    <w:rsid w:val="00E70E94"/>
    <w:rsid w:val="00E724A0"/>
    <w:rsid w:val="00EB3841"/>
    <w:rsid w:val="00EF6F27"/>
    <w:rsid w:val="00F00D23"/>
    <w:rsid w:val="00F6163A"/>
    <w:rsid w:val="00F64F66"/>
    <w:rsid w:val="00F831C5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A2F30"/>
  <w15:chartTrackingRefBased/>
  <w15:docId w15:val="{E9F0B32A-695E-42D9-9B33-C3DB83F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4C252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1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3</TotalTime>
  <Pages>1</Pages>
  <Words>72</Words>
  <Characters>414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Gao</dc:creator>
  <cp:keywords/>
  <dc:description/>
  <cp:lastModifiedBy>Gao, Alex</cp:lastModifiedBy>
  <cp:revision>2</cp:revision>
  <cp:lastPrinted>2025-10-03T08:01:00Z</cp:lastPrinted>
  <dcterms:created xsi:type="dcterms:W3CDTF">2025-10-03T22:23:00Z</dcterms:created>
  <dcterms:modified xsi:type="dcterms:W3CDTF">2025-10-03T22:23:00Z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